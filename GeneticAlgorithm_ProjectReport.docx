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178C77AF" w14:textId="77777777" w:rsidR="001C51DF" w:rsidRDefault="000C7849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2171A37D" wp14:editId="3EC10533">
                    <wp:simplePos x="0" y="0"/>
                    <wp:positionH relativeFrom="margin">
                      <wp:posOffset>2067560</wp:posOffset>
                    </wp:positionH>
                    <wp:positionV relativeFrom="page">
                      <wp:posOffset>6534150</wp:posOffset>
                    </wp:positionV>
                    <wp:extent cx="5753100" cy="1821180"/>
                    <wp:effectExtent l="0" t="0" r="0" b="762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847578" w14:textId="07C0DA7B" w:rsidR="001C51DF" w:rsidRPr="00EB1E63" w:rsidRDefault="000C7849">
                                <w:pPr>
                                  <w:pStyle w:val="Sub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EB1E63">
                                  <w:rPr>
                                    <w:sz w:val="56"/>
                                    <w:szCs w:val="56"/>
                                  </w:rPr>
                                  <w:t xml:space="preserve">Presented by: </w:t>
                                </w: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302">
                                      <w:rPr>
                                        <w:sz w:val="56"/>
                                        <w:szCs w:val="56"/>
                                      </w:rPr>
                                      <w:t>krapa</w:t>
                                    </w:r>
                                  </w:sdtContent>
                                </w:sdt>
                              </w:p>
                              <w:p w14:paraId="789B56B1" w14:textId="1F5DCC33" w:rsidR="001C51DF" w:rsidRPr="00247A6B" w:rsidRDefault="00841AF6" w:rsidP="00247A6B">
                                <w:pPr>
                                  <w:pStyle w:val="Subtitle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25A8C34F811C4C859943AD1317C2CD45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7A6B" w:rsidRPr="00247A6B"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>KRAPALI RAI</w:t>
                                    </w:r>
                                  </w:sdtContent>
                                </w:sdt>
                              </w:p>
                              <w:p w14:paraId="7A59C194" w14:textId="74DBD329" w:rsidR="001C51DF" w:rsidRDefault="00841AF6" w:rsidP="00247A6B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2543969359AA4CAEBFEC3B73B76412BF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7A6B" w:rsidRPr="00247A6B">
                                      <w:rPr>
                                        <w:b/>
                                        <w:sz w:val="56"/>
                                        <w:szCs w:val="56"/>
                                      </w:rPr>
                                      <w:t>SIDDHANT SINGHAL</w:t>
                                    </w:r>
                                  </w:sdtContent>
                                </w:sdt>
                                <w:r w:rsidR="000C7849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71A3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162.8pt;margin-top:514.5pt;width:453pt;height:143.4pt;z-index:251661312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" filled="f" stroked="f" strokeweight=".5pt">
                    <v:textbox inset="0,0,0,0">
                      <w:txbxContent>
                        <w:p w14:paraId="54847578" w14:textId="07C0DA7B" w:rsidR="001C51DF" w:rsidRPr="00EB1E63" w:rsidRDefault="000C7849">
                          <w:pPr>
                            <w:pStyle w:val="Subtitle"/>
                            <w:rPr>
                              <w:sz w:val="56"/>
                              <w:szCs w:val="56"/>
                            </w:rPr>
                          </w:pPr>
                          <w:r w:rsidRPr="00EB1E63">
                            <w:rPr>
                              <w:sz w:val="56"/>
                              <w:szCs w:val="56"/>
                            </w:rPr>
                            <w:t xml:space="preserve">Presented by: </w:t>
                          </w: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302">
                                <w:rPr>
                                  <w:sz w:val="56"/>
                                  <w:szCs w:val="56"/>
                                </w:rPr>
                                <w:t>krapa</w:t>
                              </w:r>
                            </w:sdtContent>
                          </w:sdt>
                        </w:p>
                        <w:p w14:paraId="789B56B1" w14:textId="1F5DCC33" w:rsidR="001C51DF" w:rsidRPr="00247A6B" w:rsidRDefault="00841AF6" w:rsidP="00247A6B">
                          <w:pPr>
                            <w:pStyle w:val="Subtitle"/>
                            <w:rPr>
                              <w:b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733736139"/>
                              <w:placeholder>
                                <w:docPart w:val="25A8C34F811C4C859943AD1317C2CD4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7A6B" w:rsidRPr="00247A6B">
                                <w:rPr>
                                  <w:b/>
                                  <w:sz w:val="56"/>
                                  <w:szCs w:val="56"/>
                                </w:rPr>
                                <w:t>KRAPALI RAI</w:t>
                              </w:r>
                            </w:sdtContent>
                          </w:sdt>
                        </w:p>
                        <w:p w14:paraId="7A59C194" w14:textId="74DBD329" w:rsidR="001C51DF" w:rsidRDefault="00841AF6" w:rsidP="00247A6B">
                          <w:pPr>
                            <w:pStyle w:val="Subtitle"/>
                          </w:pPr>
                          <w:sdt>
                            <w:sdtPr>
                              <w:rPr>
                                <w:b/>
                                <w:sz w:val="56"/>
                                <w:szCs w:val="56"/>
                              </w:rPr>
                              <w:alias w:val="Company Address"/>
                              <w:tag w:val=""/>
                              <w:id w:val="-1515219664"/>
                              <w:placeholder>
                                <w:docPart w:val="2543969359AA4CAEBFEC3B73B76412BF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7A6B" w:rsidRPr="00247A6B">
                                <w:rPr>
                                  <w:b/>
                                  <w:sz w:val="56"/>
                                  <w:szCs w:val="56"/>
                                </w:rPr>
                                <w:t>SIDDHANT SINGHAL</w:t>
                              </w:r>
                            </w:sdtContent>
                          </w:sdt>
                          <w:r w:rsidR="000C7849"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7E79FD2" wp14:editId="1CAB13F7">
                    <wp:simplePos x="0" y="0"/>
                    <wp:positionH relativeFrom="margin">
                      <wp:posOffset>497205</wp:posOffset>
                    </wp:positionH>
                    <wp:positionV relativeFrom="page">
                      <wp:posOffset>1764665</wp:posOffset>
                    </wp:positionV>
                    <wp:extent cx="5522595" cy="4485005"/>
                    <wp:effectExtent l="0" t="0" r="1905" b="1079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4485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7F181" w14:textId="18AADF57" w:rsidR="001C51DF" w:rsidRDefault="001C51DF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rPr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288215" w14:textId="4B25532C" w:rsidR="001C51DF" w:rsidRDefault="008514C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sz w:val="96"/>
                                        <w:szCs w:val="96"/>
                                      </w:rPr>
                                      <w:t>Classroom Schedule Generator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55D7E" w:themeColor="accent1" w:themeShade="80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33D83" w14:textId="5C1F69BC" w:rsidR="001C51DF" w:rsidRPr="00EB1E63" w:rsidRDefault="00247A6B">
                                    <w:pPr>
                                      <w:pStyle w:val="Subtitle"/>
                                      <w:rPr>
                                        <w:color w:val="355D7E" w:themeColor="accent1" w:themeShade="80"/>
                                      </w:rPr>
                                    </w:pPr>
                                    <w:r w:rsidRPr="00EB1E63">
                                      <w:rPr>
                                        <w:color w:val="355D7E" w:themeColor="accent1" w:themeShade="80"/>
                                        <w:sz w:val="56"/>
                                        <w:szCs w:val="56"/>
                                      </w:rPr>
                                      <w:t>Using Genetic Algorithms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79FD2" id="Text Box 37" o:spid="_x0000_s1027" type="#_x0000_t202" alt="Title and subtitle" style="position:absolute;left:0;text-align:left;margin-left:39.15pt;margin-top:138.95pt;width:434.85pt;height:35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" filled="f" stroked="f" strokeweight=".5pt">
                    <v:textbox inset="0,0,0,0">
                      <w:txbxContent>
                        <w:p w14:paraId="00E7F181" w14:textId="18AADF57" w:rsidR="001C51DF" w:rsidRDefault="001C51DF">
                          <w:pPr>
                            <w:pStyle w:val="Logo"/>
                          </w:pPr>
                        </w:p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288215" w14:textId="4B25532C" w:rsidR="001C51DF" w:rsidRDefault="008514CC">
                              <w:pPr>
                                <w:pStyle w:val="Title"/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Classroom Schedule Generator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355D7E" w:themeColor="accent1" w:themeShade="80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133D83" w14:textId="5C1F69BC" w:rsidR="001C51DF" w:rsidRPr="00EB1E63" w:rsidRDefault="00247A6B">
                              <w:pPr>
                                <w:pStyle w:val="Subtitle"/>
                                <w:rPr>
                                  <w:color w:val="355D7E" w:themeColor="accent1" w:themeShade="80"/>
                                </w:rPr>
                              </w:pPr>
                              <w:r w:rsidRPr="00EB1E63">
                                <w:rPr>
                                  <w:color w:val="355D7E" w:themeColor="accent1" w:themeShade="80"/>
                                  <w:sz w:val="56"/>
                                  <w:szCs w:val="56"/>
                                </w:rPr>
                                <w:t>Using Genetic Algorithms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467F0EAD" wp14:editId="1362D23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4667A" w14:textId="0C1DCAC7" w:rsidR="001C51DF" w:rsidRPr="00247A6B" w:rsidRDefault="00247A6B">
                                <w:pPr>
                                  <w:pStyle w:val="Sub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247A6B">
                                  <w:rPr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</w:p>
                              <w:sdt>
                                <w:sdtPr>
                                  <w:rPr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8C2F09" w14:textId="755A4C20" w:rsidR="001C51DF" w:rsidRPr="00247A6B" w:rsidRDefault="00247A6B">
                                    <w:pPr>
                                      <w:pStyle w:val="Subtitle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247A6B">
                                      <w:rPr>
                                        <w:sz w:val="40"/>
                                        <w:szCs w:val="40"/>
                                      </w:rPr>
                                      <w:t>April 15,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7F0EAD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14:paraId="3974667A" w14:textId="0C1DCAC7" w:rsidR="001C51DF" w:rsidRPr="00247A6B" w:rsidRDefault="00247A6B">
                          <w:pPr>
                            <w:pStyle w:val="Subtitle"/>
                            <w:rPr>
                              <w:sz w:val="56"/>
                              <w:szCs w:val="56"/>
                            </w:rPr>
                          </w:pPr>
                          <w:r w:rsidRPr="00247A6B">
                            <w:rPr>
                              <w:sz w:val="56"/>
                              <w:szCs w:val="56"/>
                            </w:rPr>
                            <w:t>PrOJECT Report</w:t>
                          </w:r>
                        </w:p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8C2F09" w14:textId="755A4C20" w:rsidR="001C51DF" w:rsidRPr="00247A6B" w:rsidRDefault="00247A6B">
                              <w:pPr>
                                <w:pStyle w:val="Subtitl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47A6B">
                                <w:rPr>
                                  <w:sz w:val="40"/>
                                  <w:szCs w:val="40"/>
                                </w:rPr>
                                <w:t>April 15,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26AFB7" wp14:editId="542FDA5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361313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color w:val="355D7E" w:themeColor="accent1" w:themeShade="80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2D82AC0" w14:textId="659F1E48" w:rsidR="001C51DF" w:rsidRDefault="008514CC">
          <w:pPr>
            <w:pStyle w:val="Heading1"/>
          </w:pPr>
          <w:r>
            <w:rPr>
              <w:color w:val="355D7E" w:themeColor="accent1" w:themeShade="80"/>
            </w:rPr>
            <w:t>Classroom Schedule Generator</w:t>
          </w:r>
        </w:p>
      </w:sdtContent>
    </w:sdt>
    <w:p w14:paraId="39ECC7BD" w14:textId="4BC2DBAE" w:rsidR="001C51DF" w:rsidRDefault="00860F77">
      <w:pPr>
        <w:pStyle w:val="Heading2"/>
        <w:rPr>
          <w:u w:val="single"/>
        </w:rPr>
      </w:pPr>
      <w:r w:rsidRPr="00A70302">
        <w:rPr>
          <w:u w:val="single"/>
        </w:rPr>
        <w:t>PROBLEM Statement:</w:t>
      </w:r>
    </w:p>
    <w:p w14:paraId="0D72802D" w14:textId="7CABE947" w:rsidR="0064290A" w:rsidRDefault="0064290A" w:rsidP="0064290A"/>
    <w:p w14:paraId="1FE8F4FB" w14:textId="5525179D" w:rsidR="0005001E" w:rsidRDefault="0064290A" w:rsidP="0005001E">
      <w:r>
        <w:t>In real world</w:t>
      </w:r>
      <w:r w:rsidR="0005001E">
        <w:t>,</w:t>
      </w:r>
      <w:r>
        <w:t xml:space="preserve"> a potential scenario where Genetic Algorithm can be implemented is generation of </w:t>
      </w:r>
      <w:r w:rsidR="0005001E">
        <w:t>efficient time schedules. Efficient schedule generator finds its application in various problem for example, Classroom scheduling, Flight landing schedule problem, Job scheduling and many more.</w:t>
      </w:r>
    </w:p>
    <w:p w14:paraId="6A214C11" w14:textId="6C19D57B" w:rsidR="0064290A" w:rsidRPr="0064290A" w:rsidRDefault="0064290A" w:rsidP="0005001E"/>
    <w:p w14:paraId="5253F471" w14:textId="598BE268" w:rsidR="00B34194" w:rsidRDefault="0005001E" w:rsidP="00B34194">
      <w:r>
        <w:t xml:space="preserve">We have </w:t>
      </w:r>
      <w:r w:rsidR="00B322A7">
        <w:t>considered</w:t>
      </w:r>
      <w:r>
        <w:t xml:space="preserve"> a problem where we need to come up with a </w:t>
      </w:r>
      <w:r w:rsidR="001952ED">
        <w:t>semester</w:t>
      </w:r>
      <w:r>
        <w:t xml:space="preserve"> timetable for classes in an University for a </w:t>
      </w:r>
      <w:proofErr w:type="gramStart"/>
      <w:r w:rsidR="001952ED">
        <w:t>particular Department</w:t>
      </w:r>
      <w:proofErr w:type="gramEnd"/>
      <w:r>
        <w:t xml:space="preserve">. </w:t>
      </w:r>
      <w:r w:rsidR="001F7FD5">
        <w:t>Our task is to generate a</w:t>
      </w:r>
      <w:r w:rsidR="001952ED">
        <w:t>n</w:t>
      </w:r>
      <w:r w:rsidR="001F7FD5">
        <w:t xml:space="preserve"> optimum schedule where there is least possible or no conflicts between classes. We have defined conflicts as follows:</w:t>
      </w:r>
    </w:p>
    <w:p w14:paraId="75FA0C08" w14:textId="77777777" w:rsidR="001F7FD5" w:rsidRDefault="001F7FD5" w:rsidP="001F7FD5">
      <w:r>
        <w:t>CONFLICTS:</w:t>
      </w:r>
    </w:p>
    <w:p w14:paraId="14AC74D0" w14:textId="77777777" w:rsidR="001F7FD5" w:rsidRDefault="001F7FD5" w:rsidP="001F7FD5">
      <w:r>
        <w:t>&gt;A professor is teaching more than one class at the same time.</w:t>
      </w:r>
    </w:p>
    <w:p w14:paraId="370A043D" w14:textId="77777777" w:rsidR="001F7FD5" w:rsidRDefault="001F7FD5" w:rsidP="001F7FD5">
      <w:r>
        <w:t>&gt;A room is hosting more than one class at the same time.</w:t>
      </w:r>
    </w:p>
    <w:p w14:paraId="1651663D" w14:textId="77777777" w:rsidR="001F7FD5" w:rsidRDefault="001F7FD5" w:rsidP="001F7FD5">
      <w:r>
        <w:t>&gt;A room conducting a class which has more number of student than the capacity of the class.</w:t>
      </w:r>
    </w:p>
    <w:p w14:paraId="4BB77C26" w14:textId="4C063532" w:rsidR="001C51DF" w:rsidRPr="00A70302" w:rsidRDefault="001C51DF" w:rsidP="008514CC">
      <w:pPr>
        <w:ind w:left="0"/>
        <w:rPr>
          <w:u w:val="single"/>
        </w:rPr>
      </w:pPr>
    </w:p>
    <w:p w14:paraId="59228A28" w14:textId="7189DDF1" w:rsidR="001C51DF" w:rsidRDefault="00860F77">
      <w:pPr>
        <w:pStyle w:val="Heading3"/>
        <w:rPr>
          <w:u w:val="single"/>
        </w:rPr>
      </w:pPr>
      <w:r w:rsidRPr="00A70302">
        <w:rPr>
          <w:u w:val="single"/>
        </w:rPr>
        <w:t>IMPlementation Design:</w:t>
      </w:r>
    </w:p>
    <w:p w14:paraId="51144915" w14:textId="12447F14" w:rsidR="008514CC" w:rsidRDefault="008514CC" w:rsidP="008514CC"/>
    <w:p w14:paraId="6D275EF6" w14:textId="77777777" w:rsidR="008514CC" w:rsidRDefault="008514CC" w:rsidP="008514CC">
      <w:pPr>
        <w:pStyle w:val="Heading3"/>
        <w:rPr>
          <w:u w:val="single"/>
        </w:rPr>
      </w:pPr>
      <w:r w:rsidRPr="0064290A">
        <w:rPr>
          <w:u w:val="single"/>
        </w:rPr>
        <w:t>Genetic code:</w:t>
      </w:r>
    </w:p>
    <w:p w14:paraId="49542A19" w14:textId="36D23F0A" w:rsidR="008514CC" w:rsidRDefault="008514CC" w:rsidP="008514CC">
      <w:pPr>
        <w:rPr>
          <w:i/>
        </w:rPr>
      </w:pPr>
      <w:r>
        <w:rPr>
          <w:i/>
        </w:rPr>
        <w:t>Gene expression:</w:t>
      </w:r>
    </w:p>
    <w:p w14:paraId="54C8A3A3" w14:textId="77777777" w:rsidR="008514CC" w:rsidRDefault="008514CC" w:rsidP="008514CC">
      <w:r>
        <w:t xml:space="preserve">Chromosome is a potential solution or a candidate solution. We a population of chromosomes and we are sorting these chromosomes </w:t>
      </w:r>
      <w:proofErr w:type="gramStart"/>
      <w:r>
        <w:t>on the basis of</w:t>
      </w:r>
      <w:proofErr w:type="gramEnd"/>
      <w:r>
        <w:t xml:space="preserve"> their fitness level.</w:t>
      </w:r>
    </w:p>
    <w:p w14:paraId="1254D273" w14:textId="77777777" w:rsidR="008514CC" w:rsidRDefault="008514CC" w:rsidP="008514CC">
      <w:r>
        <w:t>&gt;performing mutation on all population other that Elite population.</w:t>
      </w:r>
    </w:p>
    <w:p w14:paraId="5B1A52BA" w14:textId="77777777" w:rsidR="008514CC" w:rsidRDefault="008514CC" w:rsidP="008514CC"/>
    <w:p w14:paraId="3CDFE6D6" w14:textId="3C043D39" w:rsidR="008514CC" w:rsidRDefault="008514CC" w:rsidP="008514CC">
      <w:pPr>
        <w:rPr>
          <w:i/>
        </w:rPr>
      </w:pPr>
      <w:r>
        <w:rPr>
          <w:i/>
        </w:rPr>
        <w:t>Fitness function:</w:t>
      </w:r>
    </w:p>
    <w:p w14:paraId="13FB7C19" w14:textId="5DDF719C" w:rsidR="008514CC" w:rsidRPr="002B12D2" w:rsidRDefault="008514CC" w:rsidP="008514CC">
      <w:r>
        <w:t>Schedules are sorted by fitness</w:t>
      </w:r>
      <w:r w:rsidR="001952ED">
        <w:t xml:space="preserve"> function</w:t>
      </w:r>
      <w:bookmarkStart w:id="0" w:name="_GoBack"/>
      <w:bookmarkEnd w:id="0"/>
      <w:r>
        <w:t>.</w:t>
      </w:r>
    </w:p>
    <w:p w14:paraId="4CB86996" w14:textId="66798340" w:rsidR="008514CC" w:rsidRDefault="008514CC" w:rsidP="008514CC">
      <w:r>
        <w:t>Fitness level in our problem is based on the minimum possible number of conflicts.</w:t>
      </w:r>
    </w:p>
    <w:p w14:paraId="5EAD156D" w14:textId="546820A9" w:rsidR="001952ED" w:rsidRDefault="001952ED" w:rsidP="008514CC">
      <w:r>
        <w:t>Our fitness function is inversely proportional to the number of conflicts encountered.</w:t>
      </w:r>
    </w:p>
    <w:p w14:paraId="09AD8E60" w14:textId="77777777" w:rsidR="008514CC" w:rsidRDefault="008514CC" w:rsidP="008514CC">
      <w:pPr>
        <w:rPr>
          <w:i/>
        </w:rPr>
      </w:pPr>
    </w:p>
    <w:p w14:paraId="74A76CD7" w14:textId="77777777" w:rsidR="008514CC" w:rsidRDefault="008514CC" w:rsidP="008514CC">
      <w:pPr>
        <w:rPr>
          <w:i/>
        </w:rPr>
      </w:pPr>
      <w:r>
        <w:rPr>
          <w:i/>
        </w:rPr>
        <w:t>Mutation:</w:t>
      </w:r>
    </w:p>
    <w:p w14:paraId="3B61730E" w14:textId="046D9C5D" w:rsidR="008514CC" w:rsidRDefault="008514CC" w:rsidP="008514CC">
      <w:r>
        <w:rPr>
          <w:i/>
        </w:rPr>
        <w:t>Crossing Over:</w:t>
      </w:r>
      <w:r w:rsidRPr="008514CC">
        <w:t xml:space="preserve"> </w:t>
      </w:r>
      <w:r>
        <w:t>Considering a fixed number of Elite population that will reappear in next generation.</w:t>
      </w:r>
    </w:p>
    <w:p w14:paraId="2487AFBD" w14:textId="77777777" w:rsidR="008514CC" w:rsidRDefault="008514CC" w:rsidP="008514CC">
      <w:r>
        <w:t>And performing crossover for rest of the population.</w:t>
      </w:r>
    </w:p>
    <w:p w14:paraId="560770C9" w14:textId="77777777" w:rsidR="008514CC" w:rsidRDefault="008514CC" w:rsidP="008514CC">
      <w:pPr>
        <w:rPr>
          <w:i/>
        </w:rPr>
      </w:pPr>
    </w:p>
    <w:p w14:paraId="767EB272" w14:textId="25F9A5FD" w:rsidR="008514CC" w:rsidRDefault="008514CC" w:rsidP="008514CC">
      <w:pPr>
        <w:rPr>
          <w:i/>
        </w:rPr>
      </w:pPr>
      <w:r>
        <w:rPr>
          <w:i/>
        </w:rPr>
        <w:t>Evolution:</w:t>
      </w:r>
    </w:p>
    <w:p w14:paraId="3B8ED2E7" w14:textId="77777777" w:rsidR="008514CC" w:rsidRDefault="008514CC" w:rsidP="008514CC">
      <w:r>
        <w:t>By performing Crossover Culling and Mutation, we are performing Evolution from one generation to other generation.</w:t>
      </w:r>
    </w:p>
    <w:p w14:paraId="714F9623" w14:textId="77777777" w:rsidR="008514CC" w:rsidRDefault="008514CC" w:rsidP="008514CC">
      <w:r>
        <w:t xml:space="preserve">After crossover the population of new generation will be sorted by a fitness function. Hence providing fair chance for getting new candidates(schedules) in the elite population </w:t>
      </w:r>
      <w:proofErr w:type="gramStart"/>
      <w:r>
        <w:t>in order to</w:t>
      </w:r>
      <w:proofErr w:type="gramEnd"/>
      <w:r>
        <w:t xml:space="preserve"> achieve a better solution.</w:t>
      </w:r>
    </w:p>
    <w:p w14:paraId="759F0A00" w14:textId="77777777" w:rsidR="008514CC" w:rsidRDefault="008514CC" w:rsidP="008514CC">
      <w:pPr>
        <w:rPr>
          <w:i/>
        </w:rPr>
      </w:pPr>
    </w:p>
    <w:p w14:paraId="1D1DAA22" w14:textId="56294553" w:rsidR="008514CC" w:rsidRDefault="008514CC" w:rsidP="008514CC">
      <w:pPr>
        <w:rPr>
          <w:i/>
        </w:rPr>
      </w:pPr>
      <w:r>
        <w:rPr>
          <w:i/>
        </w:rPr>
        <w:t>Elitism:</w:t>
      </w:r>
    </w:p>
    <w:p w14:paraId="68CBCA93" w14:textId="77777777" w:rsidR="008514CC" w:rsidRPr="008514CC" w:rsidRDefault="008514CC" w:rsidP="008514CC"/>
    <w:p w14:paraId="489DC520" w14:textId="0F564024" w:rsidR="001C51DF" w:rsidRPr="00A70302" w:rsidRDefault="00860F77">
      <w:pPr>
        <w:pStyle w:val="Heading2"/>
        <w:rPr>
          <w:u w:val="single"/>
        </w:rPr>
      </w:pPr>
      <w:r w:rsidRPr="00A70302">
        <w:rPr>
          <w:u w:val="single"/>
        </w:rPr>
        <w:t>Results:</w:t>
      </w:r>
    </w:p>
    <w:p w14:paraId="0A308F91" w14:textId="2C8D8D8A" w:rsidR="001C51DF" w:rsidRDefault="001C51DF" w:rsidP="00860F77">
      <w:pPr>
        <w:pStyle w:val="Heading3"/>
        <w:ind w:left="0"/>
      </w:pPr>
    </w:p>
    <w:p w14:paraId="5A78E4BC" w14:textId="4D7BA3D3" w:rsidR="001C51DF" w:rsidRDefault="001C51DF">
      <w:pPr>
        <w:rPr>
          <w:rStyle w:val="Strong"/>
        </w:rPr>
      </w:pPr>
    </w:p>
    <w:p w14:paraId="7B580E6F" w14:textId="48F21344" w:rsidR="001C51DF" w:rsidRPr="00A70302" w:rsidRDefault="00860F77">
      <w:pPr>
        <w:pStyle w:val="Heading2"/>
        <w:rPr>
          <w:u w:val="single"/>
        </w:rPr>
      </w:pPr>
      <w:r w:rsidRPr="00A70302">
        <w:rPr>
          <w:u w:val="single"/>
        </w:rPr>
        <w:t>Conlcusions:</w:t>
      </w:r>
    </w:p>
    <w:p w14:paraId="7C2EA963" w14:textId="00CD6CCF" w:rsidR="001C51DF" w:rsidRDefault="001C51DF"/>
    <w:p w14:paraId="710D2C83" w14:textId="4D4A7FC3" w:rsidR="001C51DF" w:rsidRDefault="001C51DF"/>
    <w:sectPr w:rsidR="001C51D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7497" w14:textId="77777777" w:rsidR="00841AF6" w:rsidRDefault="00841AF6">
      <w:r>
        <w:separator/>
      </w:r>
    </w:p>
    <w:p w14:paraId="43F7B22D" w14:textId="77777777" w:rsidR="00841AF6" w:rsidRDefault="00841AF6"/>
  </w:endnote>
  <w:endnote w:type="continuationSeparator" w:id="0">
    <w:p w14:paraId="63BB1C34" w14:textId="77777777" w:rsidR="00841AF6" w:rsidRDefault="00841AF6">
      <w:r>
        <w:continuationSeparator/>
      </w:r>
    </w:p>
    <w:p w14:paraId="1C35D9CC" w14:textId="77777777" w:rsidR="00841AF6" w:rsidRDefault="00841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1C51DF" w14:paraId="55218198" w14:textId="77777777">
      <w:sdt>
        <w:sdtPr>
          <w:alias w:val="Date"/>
          <w:tag w:val=""/>
          <w:id w:val="-1516383105"/>
          <w:dataBinding w:prefixMappings="xmlns:ns0='http://schemas.microsoft.com/office/2006/coverPageProps' " w:xpath="/ns0:CoverPageProperties[1]/ns0:PublishDate[1]" w:storeItemID="{55AF091B-3C7A-41E3-B477-F2FDAA23CFDA}"/>
          <w:date w:fullDate="2017-04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29814220" w14:textId="15571252" w:rsidR="001C51DF" w:rsidRDefault="00247A6B">
              <w:pPr>
                <w:pStyle w:val="Footer"/>
              </w:pPr>
              <w:r>
                <w:t>4/15/2017</w:t>
              </w:r>
            </w:p>
          </w:tc>
        </w:sdtContent>
      </w:sdt>
      <w:sdt>
        <w:sdtPr>
          <w:alias w:val="Title"/>
          <w:tag w:val=""/>
          <w:id w:val="190618663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5ED28F81" w14:textId="671B717D" w:rsidR="001C51DF" w:rsidRDefault="0005001E">
              <w:pPr>
                <w:pStyle w:val="Footer"/>
                <w:jc w:val="center"/>
              </w:pPr>
              <w:r>
                <w:t>Class</w:t>
              </w:r>
              <w:r w:rsidR="008514CC">
                <w:t>roo</w:t>
              </w:r>
              <w:r>
                <w:t>m Schedule Generator</w:t>
              </w:r>
            </w:p>
          </w:tc>
        </w:sdtContent>
      </w:sdt>
      <w:tc>
        <w:tcPr>
          <w:tcW w:w="750" w:type="pct"/>
        </w:tcPr>
        <w:p w14:paraId="4ED82573" w14:textId="77777777" w:rsidR="001C51DF" w:rsidRDefault="000C7849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14:paraId="017595BD" w14:textId="77777777" w:rsidR="001C51DF" w:rsidRDefault="001C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86D3F" w14:textId="77777777" w:rsidR="00841AF6" w:rsidRDefault="00841AF6">
      <w:r>
        <w:separator/>
      </w:r>
    </w:p>
    <w:p w14:paraId="71A3BF88" w14:textId="77777777" w:rsidR="00841AF6" w:rsidRDefault="00841AF6"/>
  </w:footnote>
  <w:footnote w:type="continuationSeparator" w:id="0">
    <w:p w14:paraId="098EE2CD" w14:textId="77777777" w:rsidR="00841AF6" w:rsidRDefault="00841AF6">
      <w:r>
        <w:continuationSeparator/>
      </w:r>
    </w:p>
    <w:p w14:paraId="499F8C2B" w14:textId="77777777" w:rsidR="00841AF6" w:rsidRDefault="00841A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6B"/>
    <w:rsid w:val="0005001E"/>
    <w:rsid w:val="000729C2"/>
    <w:rsid w:val="000C7849"/>
    <w:rsid w:val="001952ED"/>
    <w:rsid w:val="001C51DF"/>
    <w:rsid w:val="001F7FD5"/>
    <w:rsid w:val="00247A6B"/>
    <w:rsid w:val="002B12D2"/>
    <w:rsid w:val="005446DD"/>
    <w:rsid w:val="005913F2"/>
    <w:rsid w:val="0064290A"/>
    <w:rsid w:val="006E3009"/>
    <w:rsid w:val="00841AF6"/>
    <w:rsid w:val="008514CC"/>
    <w:rsid w:val="00860F77"/>
    <w:rsid w:val="00A304CC"/>
    <w:rsid w:val="00A70302"/>
    <w:rsid w:val="00B322A7"/>
    <w:rsid w:val="00B34194"/>
    <w:rsid w:val="00EB1E63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33CB89"/>
  <w15:chartTrackingRefBased/>
  <w15:docId w15:val="{5863D3FB-3FD3-4287-8388-5074C9C0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graf">
    <w:name w:val="graf"/>
    <w:basedOn w:val="Normal"/>
    <w:rsid w:val="002B12D2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2B1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pa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A8C34F811C4C859943AD1317C2C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5F48B-0C33-4244-A91D-0327C1FD402D}"/>
      </w:docPartPr>
      <w:docPartBody>
        <w:p w:rsidR="007D0895" w:rsidRDefault="00CC0E4C">
          <w:pPr>
            <w:pStyle w:val="25A8C34F811C4C859943AD1317C2CD45"/>
          </w:pPr>
          <w:r>
            <w:t>[company name]</w:t>
          </w:r>
        </w:p>
      </w:docPartBody>
    </w:docPart>
    <w:docPart>
      <w:docPartPr>
        <w:name w:val="2543969359AA4CAEBFEC3B73B7641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1FA2B-400A-4737-9680-D61516A94DDC}"/>
      </w:docPartPr>
      <w:docPartBody>
        <w:p w:rsidR="007D0895" w:rsidRDefault="00CC0E4C">
          <w:pPr>
            <w:pStyle w:val="2543969359AA4CAEBFEC3B73B76412BF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4C"/>
    <w:rsid w:val="007D0895"/>
    <w:rsid w:val="00CC0E4C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E41A67E06E4F56A340ED82E34000D9">
    <w:name w:val="CAE41A67E06E4F56A340ED82E34000D9"/>
  </w:style>
  <w:style w:type="paragraph" w:customStyle="1" w:styleId="E4DFDD06AC6A4219B29088DB6983AF51">
    <w:name w:val="E4DFDD06AC6A4219B29088DB6983AF51"/>
  </w:style>
  <w:style w:type="paragraph" w:customStyle="1" w:styleId="D52A8E5AEBB14A61A510A68E519C428D">
    <w:name w:val="D52A8E5AEBB14A61A510A68E519C428D"/>
  </w:style>
  <w:style w:type="paragraph" w:customStyle="1" w:styleId="5C253EEC810343EE8F782BEA169526E0">
    <w:name w:val="5C253EEC810343EE8F782BEA169526E0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22A0631B170845CB878CD1BCA4AE9B81">
    <w:name w:val="22A0631B170845CB878CD1BCA4AE9B81"/>
  </w:style>
  <w:style w:type="paragraph" w:customStyle="1" w:styleId="A18F3CA217DC4263861D565A9EBACC3B">
    <w:name w:val="A18F3CA217DC4263861D565A9EBACC3B"/>
  </w:style>
  <w:style w:type="paragraph" w:customStyle="1" w:styleId="47ABF997EEA547E9AB5C024E3A3993B0">
    <w:name w:val="47ABF997EEA547E9AB5C024E3A3993B0"/>
  </w:style>
  <w:style w:type="paragraph" w:customStyle="1" w:styleId="2A5A524021E84FA88514E369A0498AC4">
    <w:name w:val="2A5A524021E84FA88514E369A0498AC4"/>
  </w:style>
  <w:style w:type="paragraph" w:customStyle="1" w:styleId="542A939D82924F6DA382C5C1EBA1ED19">
    <w:name w:val="542A939D82924F6DA382C5C1EBA1ED19"/>
  </w:style>
  <w:style w:type="paragraph" w:customStyle="1" w:styleId="B4483D9B2FD940C19D309F4E48954620">
    <w:name w:val="B4483D9B2FD940C19D309F4E48954620"/>
  </w:style>
  <w:style w:type="paragraph" w:customStyle="1" w:styleId="39D9145757764F3C9923C351F1C3604A">
    <w:name w:val="39D9145757764F3C9923C351F1C3604A"/>
  </w:style>
  <w:style w:type="paragraph" w:customStyle="1" w:styleId="8135134A28614E68BFE62652FB28195E">
    <w:name w:val="8135134A28614E68BFE62652FB28195E"/>
  </w:style>
  <w:style w:type="paragraph" w:customStyle="1" w:styleId="25A8C34F811C4C859943AD1317C2CD45">
    <w:name w:val="25A8C34F811C4C859943AD1317C2CD45"/>
  </w:style>
  <w:style w:type="paragraph" w:customStyle="1" w:styleId="2543969359AA4CAEBFEC3B73B76412BF">
    <w:name w:val="2543969359AA4CAEBFEC3B73B7641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2017-04-15T00:00:00</PublishDate>
  <Abstract/>
  <CompanyAddress>SIDDHANT SINGHAL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116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Schedule Generator</vt:lpstr>
      <vt:lpstr>&lt;ClassROOm Schedule Generator&gt;</vt:lpstr>
      <vt:lpstr>    PROBLEM Statement:</vt:lpstr>
      <vt:lpstr>        Genetic code:</vt:lpstr>
      <vt:lpstr>        IMPlementation Design:</vt:lpstr>
      <vt:lpstr>    Results:</vt:lpstr>
      <vt:lpstr>        </vt:lpstr>
      <vt:lpstr>    Conlcusions:</vt:lpstr>
      <vt:lpstr>    Risks and issues management</vt:lpstr>
      <vt:lpstr>        Potential exceptions and problems</vt:lpstr>
      <vt:lpstr>        Appropriate corrective measures</vt:lpstr>
      <vt:lpstr>        Tracking risks and issues</vt:lpstr>
      <vt:lpstr>    Change management process</vt:lpstr>
      <vt:lpstr>        Change management process steps</vt:lpstr>
      <vt:lpstr>        Change management process flow</vt:lpstr>
      <vt:lpstr>        Change control board (CCB)</vt:lpstr>
    </vt:vector>
  </TitlesOfParts>
  <Company>KRAPALI RAI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Schedule Generator</dc:title>
  <dc:subject>Using Genetic Algorithms</dc:subject>
  <dc:creator>krapa</dc:creator>
  <cp:keywords/>
  <cp:lastModifiedBy>krapali1993@yahoo.com</cp:lastModifiedBy>
  <cp:revision>4</cp:revision>
  <dcterms:created xsi:type="dcterms:W3CDTF">2018-04-13T23:04:00Z</dcterms:created>
  <dcterms:modified xsi:type="dcterms:W3CDTF">2018-04-15T00:36:00Z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